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Tr="00173378">
        <w:tc>
          <w:tcPr>
            <w:tcW w:w="1428" w:type="dxa"/>
          </w:tcPr>
          <w:p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555776" w:rsidRPr="00031912" w:rsidRDefault="00031912" w:rsidP="0055577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555776" w:rsidRPr="00031912" w:rsidRDefault="00031912" w:rsidP="0055577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РТС</w:t>
            </w:r>
          </w:p>
        </w:tc>
      </w:tr>
      <w:tr w:rsidR="00555776" w:rsidTr="00173378">
        <w:tc>
          <w:tcPr>
            <w:tcW w:w="3694" w:type="dxa"/>
            <w:gridSpan w:val="2"/>
          </w:tcPr>
          <w:p w:rsidR="00555776" w:rsidRDefault="00555776" w:rsidP="00555776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077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7777E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555776" w:rsidRPr="005C10E3" w:rsidRDefault="00031912" w:rsidP="00555776">
            <w:pPr>
              <w:pStyle w:val="a9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:rsidR="00173378" w:rsidRPr="00681ACA" w:rsidRDefault="00173378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12D4B" w:rsidRPr="00C049D5">
        <w:rPr>
          <w:rFonts w:ascii="Times New Roman" w:hAnsi="Times New Roman" w:cs="Times New Roman"/>
          <w:b/>
          <w:sz w:val="28"/>
          <w:szCs w:val="28"/>
        </w:rPr>
        <w:t xml:space="preserve"> НА ПРАКТИКУ</w:t>
      </w:r>
    </w:p>
    <w:p w:rsidR="006913FE" w:rsidRDefault="006913FE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61" w:type="dxa"/>
        <w:tblLook w:val="04A0" w:firstRow="1" w:lastRow="0" w:firstColumn="1" w:lastColumn="0" w:noHBand="0" w:noVBand="1"/>
      </w:tblPr>
      <w:tblGrid>
        <w:gridCol w:w="3587"/>
        <w:gridCol w:w="2386"/>
        <w:gridCol w:w="3490"/>
        <w:gridCol w:w="98"/>
      </w:tblGrid>
      <w:tr w:rsidR="00173378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CA019D" w:rsidRDefault="00CA019D" w:rsidP="00C815F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CA019D"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</w:t>
            </w:r>
            <w:r w:rsidRPr="0003191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07BB2" w:rsidRPr="00031912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работа</w:t>
            </w:r>
          </w:p>
        </w:tc>
      </w:tr>
      <w:tr w:rsidR="00173378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5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97020" w:rsidRPr="00297020" w:rsidRDefault="00297020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Тасканов Владислав Евгеньевич</w:t>
            </w:r>
          </w:p>
        </w:tc>
      </w:tr>
      <w:tr w:rsidR="00173378" w:rsidRPr="00CC7311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201214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</w:t>
            </w:r>
            <w:r w:rsid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(при наличии)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104D91" w:rsidRDefault="00297020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ЭР-15-16</w:t>
            </w:r>
          </w:p>
        </w:tc>
      </w:tr>
      <w:tr w:rsidR="00173378" w:rsidRPr="00CC7311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CA019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CA019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номер </w:t>
            </w:r>
            <w:r w:rsidR="004A6B12">
              <w:rPr>
                <w:rFonts w:ascii="Times New Roman" w:hAnsi="Times New Roman" w:cs="Times New Roman"/>
                <w:i/>
                <w:sz w:val="16"/>
                <w:szCs w:val="16"/>
              </w:rPr>
              <w:t>учебной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F97EAF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="00173378"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104D91" w:rsidRDefault="00031912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НИУ «МЭИ»</w:t>
            </w:r>
          </w:p>
        </w:tc>
      </w:tr>
      <w:tr w:rsidR="00173378" w:rsidRPr="00CC7311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173378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58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104D91" w:rsidRDefault="00297020" w:rsidP="00E9257D">
            <w:pPr>
              <w:pStyle w:val="a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 01.09.2020 г. по 22.12.2020 г.</w:t>
            </w:r>
          </w:p>
        </w:tc>
      </w:tr>
      <w:tr w:rsidR="00173378" w:rsidRPr="00CC7311" w:rsidTr="00AC1517">
        <w:trPr>
          <w:gridAfter w:val="1"/>
          <w:wAfter w:w="98" w:type="dxa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:rsidR="00173378" w:rsidRPr="00CC7311" w:rsidRDefault="00173378" w:rsidP="00E9257D">
            <w:pPr>
              <w:pStyle w:val="a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4857" w:rsidRPr="00907DBD" w:rsidTr="00AC1517"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4857" w:rsidRPr="00907DBD" w:rsidRDefault="00A14857" w:rsidP="00AD71C4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4857" w:rsidRPr="00907DBD" w:rsidRDefault="00A14857" w:rsidP="00E9257D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857" w:rsidTr="00AC1517">
        <w:tc>
          <w:tcPr>
            <w:tcW w:w="9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857" w:rsidRPr="00AC1517" w:rsidRDefault="00AC1517" w:rsidP="005A238F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Рекомендуемая литература</w:t>
            </w:r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ГЛОНАСС принципы построения и </w:t>
            </w:r>
          </w:p>
        </w:tc>
      </w:tr>
      <w:tr w:rsidR="00A1485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4857" w:rsidRPr="00AC1517" w:rsidRDefault="00AC1517" w:rsidP="00AC151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функционирования. Под редакцией </w:t>
            </w:r>
            <w:proofErr w:type="spellStart"/>
            <w:r w:rsidRPr="00AC1517">
              <w:rPr>
                <w:rFonts w:ascii="Times New Roman" w:hAnsi="Times New Roman" w:cs="Times New Roman"/>
                <w:sz w:val="28"/>
                <w:szCs w:val="28"/>
              </w:rPr>
              <w:t>А.И.Перова</w:t>
            </w:r>
            <w:proofErr w:type="spellEnd"/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C1517">
              <w:rPr>
                <w:rFonts w:ascii="Times New Roman" w:hAnsi="Times New Roman" w:cs="Times New Roman"/>
                <w:sz w:val="28"/>
                <w:szCs w:val="28"/>
              </w:rPr>
              <w:t>В.Н.Харисова</w:t>
            </w:r>
            <w:proofErr w:type="spellEnd"/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. Изд.4-е, </w:t>
            </w:r>
          </w:p>
        </w:tc>
      </w:tr>
      <w:tr w:rsidR="005E5768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768" w:rsidRPr="00AC1517" w:rsidRDefault="00AC1517" w:rsidP="00AC151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517">
              <w:rPr>
                <w:rFonts w:ascii="Times New Roman" w:hAnsi="Times New Roman" w:cs="Times New Roman"/>
                <w:sz w:val="28"/>
                <w:szCs w:val="28"/>
              </w:rPr>
              <w:t>2010, 800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AC1517" w:rsidP="005A238F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задачи</w:t>
            </w:r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Автоматизация обработки данных о точности 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5A238F" w:rsidP="00AC151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спутниковых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C1517" w:rsidRPr="00AC1517">
              <w:rPr>
                <w:rFonts w:ascii="Times New Roman" w:hAnsi="Times New Roman" w:cs="Times New Roman"/>
                <w:sz w:val="28"/>
                <w:szCs w:val="28"/>
              </w:rPr>
              <w:t>навигационных</w:t>
            </w:r>
            <w:proofErr w:type="gramEnd"/>
            <w:r w:rsidR="00AC1517"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 w:rsidR="00AC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AC1517" w:rsidP="005A238F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Создать программу, которая будет выдавать значения </w:t>
            </w:r>
            <w:r w:rsidR="005A238F">
              <w:rPr>
                <w:rFonts w:ascii="Times New Roman" w:hAnsi="Times New Roman" w:cs="Times New Roman"/>
                <w:sz w:val="28"/>
                <w:szCs w:val="28"/>
              </w:rPr>
              <w:t xml:space="preserve">СКО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5A238F" w:rsidP="005A238F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</w:t>
            </w:r>
            <w:proofErr w:type="spellEnd"/>
            <w:r w:rsidR="00AC1517">
              <w:rPr>
                <w:rFonts w:ascii="Times New Roman" w:hAnsi="Times New Roman" w:cs="Times New Roman"/>
                <w:sz w:val="28"/>
                <w:szCs w:val="28"/>
              </w:rPr>
              <w:t>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потребителя</w:t>
            </w:r>
            <w:r w:rsidR="00AC15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5A238F" w:rsidRDefault="005A238F" w:rsidP="005A238F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Планируемый результат</w:t>
            </w:r>
            <w:r w:rsidRPr="005A238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рабочая программа, написанная на языке 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5A238F" w:rsidP="00AC151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программирования «С++»</w:t>
            </w:r>
          </w:p>
        </w:tc>
      </w:tr>
      <w:tr w:rsidR="00AC1517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1517" w:rsidRPr="00AC1517" w:rsidRDefault="005A238F" w:rsidP="005A238F">
            <w:pPr>
              <w:pStyle w:val="a9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38F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Анализ полученных результатов</w:t>
            </w:r>
          </w:p>
        </w:tc>
      </w:tr>
      <w:tr w:rsidR="005A238F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238F" w:rsidRPr="00AC1517" w:rsidRDefault="005A238F" w:rsidP="00AC1517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1517" w:rsidRPr="00173378" w:rsidTr="00AC1517">
        <w:tc>
          <w:tcPr>
            <w:tcW w:w="9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1517" w:rsidRPr="00201214" w:rsidRDefault="00AC1517" w:rsidP="00AC1517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:rsidR="00AC1517" w:rsidRPr="00201214" w:rsidRDefault="00AC1517" w:rsidP="00AC151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:rsidR="001D6441" w:rsidRPr="001D6441" w:rsidRDefault="001D6441" w:rsidP="001D6441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:rsidR="002D3F75" w:rsidRDefault="002D3F75" w:rsidP="008D7A75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907DBD" w:rsidTr="00E9257D">
        <w:tc>
          <w:tcPr>
            <w:tcW w:w="4106" w:type="dxa"/>
          </w:tcPr>
          <w:p w:rsidR="00907DBD" w:rsidRPr="002D3F75" w:rsidRDefault="00D033E3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7DBD" w:rsidRPr="00104D91" w:rsidRDefault="00907DBD" w:rsidP="00E9257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C1517">
              <w:rPr>
                <w:rFonts w:ascii="Times New Roman" w:hAnsi="Times New Roman" w:cs="Times New Roman"/>
                <w:sz w:val="28"/>
                <w:szCs w:val="28"/>
              </w:rPr>
              <w:t xml:space="preserve">   Шатилов А.Ю.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D3F75"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AC151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</w:t>
            </w:r>
          </w:p>
        </w:tc>
      </w:tr>
      <w:tr w:rsidR="000A794B" w:rsidRPr="00426FF3" w:rsidTr="00E9257D">
        <w:tc>
          <w:tcPr>
            <w:tcW w:w="4106" w:type="dxa"/>
          </w:tcPr>
          <w:p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</w:t>
            </w:r>
            <w:r w:rsidR="002D3F75">
              <w:rPr>
                <w:rFonts w:ascii="Times New Roman" w:hAnsi="Times New Roman"/>
                <w:i/>
                <w:sz w:val="16"/>
                <w:szCs w:val="16"/>
              </w:rPr>
              <w:t>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907DBD" w:rsidRDefault="00907DBD" w:rsidP="00907D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907DBD" w:rsidRDefault="00907DBD" w:rsidP="00907DBD">
      <w:pPr>
        <w:pStyle w:val="a9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A2128D" w:rsidTr="00995D26">
        <w:tc>
          <w:tcPr>
            <w:tcW w:w="4106" w:type="dxa"/>
          </w:tcPr>
          <w:p w:rsidR="00A2128D" w:rsidRDefault="00A2128D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28D" w:rsidRDefault="00A2128D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A2128D" w:rsidRPr="00031912" w:rsidRDefault="00A2128D" w:rsidP="00995D2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D3F75" w:rsidRPr="0003191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31912">
              <w:rPr>
                <w:rFonts w:ascii="Times New Roman" w:hAnsi="Times New Roman" w:cs="Times New Roman"/>
                <w:sz w:val="28"/>
                <w:szCs w:val="28"/>
              </w:rPr>
              <w:t>Тасканов</w:t>
            </w:r>
            <w:proofErr w:type="gramEnd"/>
            <w:r w:rsidR="00031912">
              <w:rPr>
                <w:rFonts w:ascii="Times New Roman" w:hAnsi="Times New Roman" w:cs="Times New Roman"/>
                <w:sz w:val="28"/>
                <w:szCs w:val="28"/>
              </w:rPr>
              <w:t xml:space="preserve"> В.Е.</w:t>
            </w:r>
            <w:r w:rsidR="002D3F75" w:rsidRPr="00031912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03191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</w:p>
        </w:tc>
      </w:tr>
      <w:tr w:rsidR="000A794B" w:rsidRPr="00426FF3" w:rsidTr="00995D26">
        <w:tc>
          <w:tcPr>
            <w:tcW w:w="4106" w:type="dxa"/>
          </w:tcPr>
          <w:p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C815F9" w:rsidRDefault="00C815F9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C815F9" w:rsidRDefault="00C815F9">
      <w:pPr>
        <w:rPr>
          <w:rFonts w:ascii="Times New Roman" w:hAnsi="Times New Roman" w:cs="Times New Roman"/>
          <w:sz w:val="28"/>
          <w:szCs w:val="28"/>
        </w:rPr>
      </w:pPr>
    </w:p>
    <w:sectPr w:rsidR="00C815F9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08171F"/>
    <w:multiLevelType w:val="hybridMultilevel"/>
    <w:tmpl w:val="F9EED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2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31912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D0DC4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97020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A238F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517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9D9E7-AF50-4D3A-91A7-56B416E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707CF-203B-4780-8440-4D982BB1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Влад Влад</cp:lastModifiedBy>
  <cp:revision>10</cp:revision>
  <cp:lastPrinted>2020-09-15T13:42:00Z</cp:lastPrinted>
  <dcterms:created xsi:type="dcterms:W3CDTF">2020-11-10T19:36:00Z</dcterms:created>
  <dcterms:modified xsi:type="dcterms:W3CDTF">2020-12-13T19:07:00Z</dcterms:modified>
</cp:coreProperties>
</file>