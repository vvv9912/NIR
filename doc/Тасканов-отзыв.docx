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6A" w:rsidRPr="00772116" w:rsidRDefault="00452E6A" w:rsidP="007721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72116">
        <w:rPr>
          <w:rFonts w:ascii="Times New Roman" w:hAnsi="Times New Roman"/>
          <w:b/>
          <w:sz w:val="28"/>
          <w:szCs w:val="28"/>
        </w:rPr>
        <w:t>ХАРАКТЕРИСТИКА - ОТЗЫВ</w:t>
      </w:r>
    </w:p>
    <w:p w:rsidR="00452E6A" w:rsidRPr="00772116" w:rsidRDefault="00452E6A" w:rsidP="007721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72116">
        <w:rPr>
          <w:rFonts w:ascii="Times New Roman" w:hAnsi="Times New Roman"/>
          <w:b/>
          <w:sz w:val="28"/>
          <w:szCs w:val="28"/>
        </w:rPr>
        <w:t xml:space="preserve">о работе студента </w:t>
      </w:r>
      <w:r>
        <w:rPr>
          <w:rFonts w:ascii="Times New Roman" w:hAnsi="Times New Roman"/>
          <w:b/>
          <w:sz w:val="28"/>
          <w:szCs w:val="28"/>
        </w:rPr>
        <w:t>Тасканова В.Е.</w:t>
      </w:r>
      <w:r w:rsidRPr="00772116">
        <w:rPr>
          <w:rFonts w:ascii="Times New Roman" w:hAnsi="Times New Roman"/>
          <w:b/>
          <w:sz w:val="28"/>
          <w:szCs w:val="28"/>
        </w:rPr>
        <w:t xml:space="preserve"> </w:t>
      </w:r>
    </w:p>
    <w:p w:rsidR="00452E6A" w:rsidRPr="00772116" w:rsidRDefault="00452E6A" w:rsidP="007721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72116">
        <w:rPr>
          <w:rFonts w:ascii="Times New Roman" w:hAnsi="Times New Roman"/>
          <w:b/>
          <w:sz w:val="28"/>
          <w:szCs w:val="28"/>
        </w:rPr>
        <w:t xml:space="preserve">с места прохождения производственной практики: </w:t>
      </w:r>
    </w:p>
    <w:p w:rsidR="00452E6A" w:rsidRPr="00772116" w:rsidRDefault="00452E6A" w:rsidP="00772116">
      <w:pPr>
        <w:jc w:val="center"/>
        <w:rPr>
          <w:rFonts w:ascii="Times New Roman" w:hAnsi="Times New Roman"/>
          <w:b/>
          <w:sz w:val="28"/>
          <w:szCs w:val="28"/>
        </w:rPr>
      </w:pPr>
      <w:r w:rsidRPr="00772116"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:rsidR="00452E6A" w:rsidRDefault="00452E6A" w:rsidP="007A7C2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Pr="007A7C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Тасканов Владислав Евгеньевич, время прохождения практики с 1 сентября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 г</w:t>
        </w:r>
      </w:smartTag>
      <w:r>
        <w:rPr>
          <w:rFonts w:ascii="Times New Roman" w:hAnsi="Times New Roman"/>
          <w:sz w:val="28"/>
          <w:szCs w:val="28"/>
        </w:rPr>
        <w:t xml:space="preserve"> до 22 декабря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 г</w:t>
        </w:r>
      </w:smartTag>
      <w:r>
        <w:rPr>
          <w:rFonts w:ascii="Times New Roman" w:hAnsi="Times New Roman"/>
          <w:sz w:val="28"/>
          <w:szCs w:val="28"/>
        </w:rPr>
        <w:t xml:space="preserve">, место прохождения – кафедра РТС. </w:t>
      </w:r>
    </w:p>
    <w:p w:rsidR="00452E6A" w:rsidRDefault="00452E6A" w:rsidP="00D8694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1622D">
        <w:rPr>
          <w:rFonts w:ascii="Times New Roman" w:hAnsi="Times New Roman"/>
          <w:sz w:val="28"/>
          <w:szCs w:val="28"/>
        </w:rPr>
        <w:t>За время прохождения практики Тасканов В.Е. проявил ответственное отношение к выполнению поставленных задач</w:t>
      </w:r>
      <w:r>
        <w:rPr>
          <w:rFonts w:ascii="Times New Roman" w:hAnsi="Times New Roman"/>
          <w:sz w:val="28"/>
          <w:szCs w:val="28"/>
        </w:rPr>
        <w:t>, п</w:t>
      </w:r>
      <w:r w:rsidRPr="0051622D">
        <w:rPr>
          <w:rFonts w:ascii="Times New Roman" w:hAnsi="Times New Roman"/>
          <w:sz w:val="28"/>
          <w:szCs w:val="28"/>
        </w:rPr>
        <w:t>оказал себя трудолюбивым и пунктуальным человеком</w:t>
      </w:r>
      <w:r>
        <w:rPr>
          <w:rFonts w:ascii="Times New Roman" w:hAnsi="Times New Roman"/>
          <w:sz w:val="28"/>
          <w:szCs w:val="28"/>
        </w:rPr>
        <w:t>. Студент с</w:t>
      </w:r>
      <w:r w:rsidRPr="0051622D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собен самостоятельно разобраться как в теоретическом материале, так и в практическом. </w:t>
      </w:r>
      <w:r w:rsidRPr="0051622D">
        <w:rPr>
          <w:rFonts w:ascii="Times New Roman" w:hAnsi="Times New Roman"/>
          <w:sz w:val="28"/>
          <w:szCs w:val="28"/>
        </w:rPr>
        <w:t xml:space="preserve"> </w:t>
      </w:r>
      <w:r w:rsidRPr="00D86945">
        <w:rPr>
          <w:rFonts w:ascii="Times New Roman" w:hAnsi="Times New Roman"/>
          <w:sz w:val="28"/>
          <w:szCs w:val="28"/>
        </w:rPr>
        <w:t>Способен выполнят</w:t>
      </w:r>
      <w:bookmarkStart w:id="0" w:name="_GoBack"/>
      <w:bookmarkEnd w:id="0"/>
      <w:r w:rsidRPr="00D86945">
        <w:rPr>
          <w:rFonts w:ascii="Times New Roman" w:hAnsi="Times New Roman"/>
          <w:sz w:val="28"/>
          <w:szCs w:val="28"/>
        </w:rPr>
        <w:t>ь профессиональные задачи, соответствующие уровню его образовании.</w:t>
      </w:r>
    </w:p>
    <w:p w:rsidR="00452E6A" w:rsidRPr="00D86945" w:rsidRDefault="00452E6A" w:rsidP="00FC160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прохождения практики освоил базовые навыки программирования на языке С++, приобрел навыки работы с библиотеками wxWidgets</w:t>
      </w:r>
      <w:r w:rsidRPr="0077211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Armadillo, а также с системой «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». Освоил работу с интерфейсным контрольным документом ГЛОНАСС, приобрел знания по бюджету ошибок спутниковых радионавигационных систем. </w:t>
      </w:r>
    </w:p>
    <w:p w:rsidR="00452E6A" w:rsidRDefault="00452E6A" w:rsidP="00FC160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результатов практики студента: 5 (отл.).</w:t>
      </w:r>
    </w:p>
    <w:p w:rsidR="00452E6A" w:rsidRDefault="00452E6A" w:rsidP="0077211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52E6A" w:rsidRDefault="00452E6A" w:rsidP="0077211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52E6A" w:rsidRDefault="00452E6A" w:rsidP="0077211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</w:p>
    <w:p w:rsidR="00452E6A" w:rsidRPr="00E950E3" w:rsidRDefault="00452E6A" w:rsidP="0077211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E950E3">
        <w:rPr>
          <w:rFonts w:ascii="Times New Roman" w:hAnsi="Times New Roman"/>
          <w:sz w:val="28"/>
        </w:rPr>
        <w:t>Научный руководитель</w:t>
      </w:r>
      <w:r>
        <w:rPr>
          <w:rFonts w:ascii="Times New Roman" w:hAnsi="Times New Roman"/>
          <w:sz w:val="28"/>
        </w:rPr>
        <w:t>, к.т.н., доц.</w:t>
      </w:r>
      <w:r w:rsidRPr="00E950E3">
        <w:rPr>
          <w:rFonts w:ascii="Times New Roman" w:hAnsi="Times New Roman"/>
          <w:sz w:val="28"/>
        </w:rPr>
        <w:tab/>
        <w:t xml:space="preserve">                                            А.Ю. Шатилов</w:t>
      </w:r>
    </w:p>
    <w:p w:rsidR="00452E6A" w:rsidRPr="00E950E3" w:rsidRDefault="00452E6A" w:rsidP="00772116">
      <w:pPr>
        <w:spacing w:after="0" w:line="240" w:lineRule="auto"/>
        <w:ind w:right="702"/>
        <w:jc w:val="right"/>
        <w:rPr>
          <w:rFonts w:ascii="Times New Roman" w:hAnsi="Times New Roman"/>
          <w:i/>
          <w:sz w:val="20"/>
          <w:szCs w:val="20"/>
        </w:rPr>
      </w:pPr>
      <w:r w:rsidRPr="00E950E3">
        <w:rPr>
          <w:rFonts w:ascii="Times New Roman" w:hAnsi="Times New Roman"/>
          <w:i/>
          <w:sz w:val="20"/>
          <w:szCs w:val="20"/>
        </w:rPr>
        <w:t>декабрь 2020 года</w:t>
      </w:r>
    </w:p>
    <w:p w:rsidR="00452E6A" w:rsidRPr="00E950E3" w:rsidRDefault="00452E6A" w:rsidP="00772116">
      <w:pPr>
        <w:tabs>
          <w:tab w:val="left" w:pos="7470"/>
        </w:tabs>
        <w:rPr>
          <w:rFonts w:ascii="Times New Roman" w:hAnsi="Times New Roman"/>
          <w:sz w:val="20"/>
          <w:szCs w:val="20"/>
        </w:rPr>
      </w:pPr>
      <w:r w:rsidRPr="00E950E3">
        <w:rPr>
          <w:rFonts w:ascii="Times New Roman" w:hAnsi="Times New Roman"/>
          <w:sz w:val="20"/>
          <w:szCs w:val="20"/>
        </w:rPr>
        <w:tab/>
      </w:r>
    </w:p>
    <w:p w:rsidR="00452E6A" w:rsidRDefault="00452E6A" w:rsidP="0077211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52E6A" w:rsidSect="00EF6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1607"/>
    <w:rsid w:val="002229EC"/>
    <w:rsid w:val="002309E0"/>
    <w:rsid w:val="00275CAC"/>
    <w:rsid w:val="002F43F2"/>
    <w:rsid w:val="00452E6A"/>
    <w:rsid w:val="0051622D"/>
    <w:rsid w:val="005F2CDE"/>
    <w:rsid w:val="00627695"/>
    <w:rsid w:val="0063514B"/>
    <w:rsid w:val="006F6AEB"/>
    <w:rsid w:val="00772116"/>
    <w:rsid w:val="00776F8E"/>
    <w:rsid w:val="007A7C2D"/>
    <w:rsid w:val="007C3A79"/>
    <w:rsid w:val="008C4FCB"/>
    <w:rsid w:val="00A418B5"/>
    <w:rsid w:val="00B81EE1"/>
    <w:rsid w:val="00C62815"/>
    <w:rsid w:val="00CF7668"/>
    <w:rsid w:val="00D86945"/>
    <w:rsid w:val="00DD45F7"/>
    <w:rsid w:val="00E950E3"/>
    <w:rsid w:val="00EB7B91"/>
    <w:rsid w:val="00EF6276"/>
    <w:rsid w:val="00FC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Helvetica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07"/>
    <w:pPr>
      <w:spacing w:after="200" w:line="276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16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1607"/>
    <w:rPr>
      <w:rFonts w:ascii="Arial" w:hAnsi="Arial" w:cs="Arial"/>
      <w:b/>
      <w:bCs/>
      <w:color w:val="auto"/>
      <w:kern w:val="32"/>
      <w:sz w:val="32"/>
      <w:szCs w:val="32"/>
      <w:lang w:eastAsia="ru-RU"/>
    </w:rPr>
  </w:style>
  <w:style w:type="paragraph" w:customStyle="1" w:styleId="Default">
    <w:name w:val="Default"/>
    <w:uiPriority w:val="99"/>
    <w:rsid w:val="00D86945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163</Words>
  <Characters>932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ЦРК</dc:creator>
  <cp:keywords/>
  <dc:description/>
  <cp:lastModifiedBy>Bluesman</cp:lastModifiedBy>
  <cp:revision>6</cp:revision>
  <dcterms:created xsi:type="dcterms:W3CDTF">2020-12-10T08:55:00Z</dcterms:created>
  <dcterms:modified xsi:type="dcterms:W3CDTF">2020-12-13T08:19:00Z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  <property fmtid="{D5CDD505-2E9C-101B-9397-08002B2CF9AE}" pid="3" name="TemplateUrl">
    <vt:lpwstr/>
  </property>
  <property fmtid="{D5CDD505-2E9C-101B-9397-08002B2CF9AE}" pid="4" name="Order">
    <vt:r8>4.1890237701829E-296</vt:r8>
  </property>
  <property fmtid="{D5CDD505-2E9C-101B-9397-08002B2CF9AE}" pid="5" name="xd_ProgID">
    <vt:lpwstr/>
  </property>
  <property fmtid="{D5CDD505-2E9C-101B-9397-08002B2CF9AE}" pid="6" name="_CopySource">
    <vt:lpwstr>http://portalwfe:2012/Education/practice/Documents/description.docx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PublishingExpirationDate">
    <vt:lpwstr/>
  </property>
  <property fmtid="{D5CDD505-2E9C-101B-9397-08002B2CF9AE}" pid="10" name="PublishingStartDate">
    <vt:lpwstr/>
  </property>
</Properties>
</file>